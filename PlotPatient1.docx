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1223" w:rsidRDefault="007A1223">
      <w:r>
        <w:t>Patient1_interictal_1_channel 1</w:t>
      </w:r>
    </w:p>
    <w:p w:rsidR="007A1223" w:rsidRDefault="007A1223">
      <w:r>
        <w:rPr>
          <w:noProof/>
        </w:rPr>
        <w:drawing>
          <wp:inline distT="0" distB="0" distL="0" distR="0" wp14:anchorId="7AF50DF1" wp14:editId="6D698634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/>
    <w:p w:rsidR="007A1223" w:rsidRDefault="007A1223">
      <w:r>
        <w:t>Channel 2</w:t>
      </w:r>
    </w:p>
    <w:p w:rsidR="007A1223" w:rsidRDefault="007A1223">
      <w:r>
        <w:rPr>
          <w:noProof/>
        </w:rPr>
        <w:drawing>
          <wp:inline distT="0" distB="0" distL="0" distR="0" wp14:anchorId="76934450" wp14:editId="362BBF48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/>
    <w:p w:rsidR="007A1223" w:rsidRDefault="007A1223">
      <w:r>
        <w:lastRenderedPageBreak/>
        <w:t>Channel 3</w:t>
      </w:r>
    </w:p>
    <w:p w:rsidR="007A1223" w:rsidRDefault="007A1223">
      <w:r>
        <w:rPr>
          <w:noProof/>
        </w:rPr>
        <w:drawing>
          <wp:inline distT="0" distB="0" distL="0" distR="0" wp14:anchorId="7C33DB76" wp14:editId="369D7E6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/>
    <w:p w:rsidR="007A1223" w:rsidRDefault="007A1223">
      <w:r>
        <w:t>Channel 4</w:t>
      </w:r>
    </w:p>
    <w:p w:rsidR="007A1223" w:rsidRDefault="007A1223">
      <w:r>
        <w:rPr>
          <w:noProof/>
        </w:rPr>
        <w:drawing>
          <wp:inline distT="0" distB="0" distL="0" distR="0" wp14:anchorId="2A3ED6A2" wp14:editId="33FCFAD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/>
    <w:p w:rsidR="007A1223" w:rsidRDefault="007A1223">
      <w:r>
        <w:lastRenderedPageBreak/>
        <w:t>Channel 5</w:t>
      </w:r>
    </w:p>
    <w:p w:rsidR="007A1223" w:rsidRDefault="007A1223">
      <w:r>
        <w:rPr>
          <w:noProof/>
        </w:rPr>
        <w:drawing>
          <wp:inline distT="0" distB="0" distL="0" distR="0" wp14:anchorId="6A1E7B1B" wp14:editId="0E43051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Channel 6</w:t>
      </w:r>
    </w:p>
    <w:p w:rsidR="007A1223" w:rsidRDefault="007A1223">
      <w:r>
        <w:rPr>
          <w:noProof/>
        </w:rPr>
        <w:drawing>
          <wp:inline distT="0" distB="0" distL="0" distR="0" wp14:anchorId="00634553" wp14:editId="3F49EDF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/>
    <w:p w:rsidR="007A1223" w:rsidRDefault="007A1223">
      <w:r>
        <w:t>Channel 7</w:t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39094644" wp14:editId="3970B87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Channel 8</w:t>
      </w:r>
    </w:p>
    <w:p w:rsidR="007A1223" w:rsidRDefault="007A1223">
      <w:r>
        <w:rPr>
          <w:noProof/>
        </w:rPr>
        <w:drawing>
          <wp:inline distT="0" distB="0" distL="0" distR="0" wp14:anchorId="79C8C4C3" wp14:editId="515C2EE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Channel 9</w:t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38EB9686" wp14:editId="6139267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Channel 10</w:t>
      </w:r>
    </w:p>
    <w:p w:rsidR="007A1223" w:rsidRDefault="007A1223">
      <w:r>
        <w:rPr>
          <w:noProof/>
        </w:rPr>
        <w:drawing>
          <wp:inline distT="0" distB="0" distL="0" distR="0" wp14:anchorId="67FBE4B9" wp14:editId="36F1867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Channel 12</w:t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1EB10756" wp14:editId="4787977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Channel 15</w:t>
      </w:r>
    </w:p>
    <w:p w:rsidR="007A1223" w:rsidRDefault="007A1223">
      <w:r>
        <w:rPr>
          <w:noProof/>
        </w:rPr>
        <w:drawing>
          <wp:inline distT="0" distB="0" distL="0" distR="0" wp14:anchorId="5A6DA6ED" wp14:editId="7A12E6E1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C79" w:rsidRDefault="007A1223">
      <w:r>
        <w:t>Patient1_interictal_2_channel 1</w:t>
      </w:r>
    </w:p>
    <w:p w:rsidR="007A1223" w:rsidRDefault="007A1223"/>
    <w:p w:rsidR="007A1223" w:rsidRDefault="007A1223">
      <w:r>
        <w:rPr>
          <w:noProof/>
        </w:rPr>
        <w:lastRenderedPageBreak/>
        <w:drawing>
          <wp:inline distT="0" distB="0" distL="0" distR="0" wp14:anchorId="1A1FB280" wp14:editId="680F6C4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t>2</w:t>
      </w:r>
    </w:p>
    <w:p w:rsidR="007A1223" w:rsidRDefault="007A1223">
      <w:r>
        <w:rPr>
          <w:noProof/>
        </w:rPr>
        <w:drawing>
          <wp:inline distT="0" distB="0" distL="0" distR="0" wp14:anchorId="49983CF1" wp14:editId="31B0418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3C09A743" wp14:editId="31B7907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drawing>
          <wp:inline distT="0" distB="0" distL="0" distR="0" wp14:anchorId="15615CD9" wp14:editId="01B71F6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6A74197B" wp14:editId="0D9C85EA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drawing>
          <wp:inline distT="0" distB="0" distL="0" distR="0" wp14:anchorId="5DE902A9" wp14:editId="675E88C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247973A0" wp14:editId="08C50BCE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drawing>
          <wp:inline distT="0" distB="0" distL="0" distR="0" wp14:anchorId="31B6ECDB" wp14:editId="6A5B0C7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223" w:rsidRDefault="007A1223">
      <w:r>
        <w:rPr>
          <w:noProof/>
        </w:rPr>
        <w:lastRenderedPageBreak/>
        <w:drawing>
          <wp:inline distT="0" distB="0" distL="0" distR="0" wp14:anchorId="57ADFF4C" wp14:editId="1D8F02C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6" w:rsidRDefault="006A0E76">
      <w:r>
        <w:rPr>
          <w:noProof/>
        </w:rPr>
        <w:drawing>
          <wp:inline distT="0" distB="0" distL="0" distR="0" wp14:anchorId="7465F512" wp14:editId="360CB63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6" w:rsidRDefault="006A0E76">
      <w:r>
        <w:rPr>
          <w:noProof/>
        </w:rPr>
        <w:lastRenderedPageBreak/>
        <w:drawing>
          <wp:inline distT="0" distB="0" distL="0" distR="0" wp14:anchorId="714C07A7" wp14:editId="6B0CB1C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6" w:rsidRDefault="006A0E76"/>
    <w:p w:rsidR="006A0E76" w:rsidRDefault="006A0E76">
      <w:r>
        <w:t>PREICTAL</w:t>
      </w:r>
    </w:p>
    <w:p w:rsidR="006A0E76" w:rsidRDefault="006A0E76">
      <w:r>
        <w:t>Seg_1_channel 1</w:t>
      </w:r>
    </w:p>
    <w:p w:rsidR="006A0E76" w:rsidRDefault="006A0E76">
      <w:r>
        <w:rPr>
          <w:noProof/>
        </w:rPr>
        <w:drawing>
          <wp:inline distT="0" distB="0" distL="0" distR="0" wp14:anchorId="38BF305B" wp14:editId="631FAF2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6" w:rsidRDefault="006A0E76">
      <w:r>
        <w:rPr>
          <w:noProof/>
        </w:rPr>
        <w:lastRenderedPageBreak/>
        <w:drawing>
          <wp:inline distT="0" distB="0" distL="0" distR="0" wp14:anchorId="632D803F" wp14:editId="398DBB3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6" w:rsidRDefault="006A0E76">
      <w:r>
        <w:rPr>
          <w:noProof/>
        </w:rPr>
        <w:drawing>
          <wp:inline distT="0" distB="0" distL="0" distR="0" wp14:anchorId="1609D7CD" wp14:editId="67D4D85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10D17CAC" wp14:editId="4FA891A6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proofErr w:type="spellStart"/>
      <w:r>
        <w:t>Preictal</w:t>
      </w:r>
      <w:proofErr w:type="spellEnd"/>
      <w:r>
        <w:t xml:space="preserve"> </w:t>
      </w:r>
      <w:proofErr w:type="spellStart"/>
      <w:r>
        <w:t>Seg</w:t>
      </w:r>
      <w:proofErr w:type="spellEnd"/>
      <w:r>
        <w:t xml:space="preserve"> 2</w:t>
      </w:r>
    </w:p>
    <w:p w:rsidR="00B904FE" w:rsidRDefault="00B904FE">
      <w:r>
        <w:rPr>
          <w:noProof/>
        </w:rPr>
        <w:drawing>
          <wp:inline distT="0" distB="0" distL="0" distR="0" wp14:anchorId="1F6CC0C0" wp14:editId="5747D75A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1E08304B" wp14:editId="71A01C2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drawing>
          <wp:inline distT="0" distB="0" distL="0" distR="0" wp14:anchorId="5545F43E" wp14:editId="5F40F87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/>
    <w:p w:rsidR="00B904FE" w:rsidRDefault="00B904FE">
      <w:proofErr w:type="spellStart"/>
      <w:r>
        <w:t>Preictal</w:t>
      </w:r>
      <w:proofErr w:type="spellEnd"/>
      <w:r>
        <w:t xml:space="preserve"> Segment 9</w:t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2E1D0E5D" wp14:editId="040A7AC6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drawing>
          <wp:inline distT="0" distB="0" distL="0" distR="0" wp14:anchorId="065F9FF2" wp14:editId="789F3BAC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5DA76F7F" wp14:editId="299015BC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drawing>
          <wp:inline distT="0" distB="0" distL="0" distR="0" wp14:anchorId="1D303864" wp14:editId="5FD21431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2FC1EA46" wp14:editId="28AC7BA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E76" w:rsidRDefault="00B904FE">
      <w:r>
        <w:t>Patient1_preictal_Segment 16</w:t>
      </w:r>
    </w:p>
    <w:p w:rsidR="00B904FE" w:rsidRDefault="00B904FE">
      <w:r>
        <w:rPr>
          <w:noProof/>
        </w:rPr>
        <w:drawing>
          <wp:inline distT="0" distB="0" distL="0" distR="0" wp14:anchorId="27A799D6" wp14:editId="2A6FAAF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2FECF6B1" wp14:editId="68DEAFB4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drawing>
          <wp:inline distT="0" distB="0" distL="0" distR="0" wp14:anchorId="7E837331" wp14:editId="244CBEB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7437EAEB" wp14:editId="3D54DDF2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/>
    <w:p w:rsidR="00B904FE" w:rsidRDefault="00B904FE">
      <w:r>
        <w:rPr>
          <w:noProof/>
        </w:rPr>
        <w:drawing>
          <wp:inline distT="0" distB="0" distL="0" distR="0" wp14:anchorId="162D544E" wp14:editId="1F493D3E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/>
    <w:p w:rsidR="00B904FE" w:rsidRDefault="00B904FE"/>
    <w:p w:rsidR="00B904FE" w:rsidRDefault="00B904FE">
      <w:r>
        <w:t>Test 28</w:t>
      </w:r>
    </w:p>
    <w:p w:rsidR="00B904FE" w:rsidRDefault="00B904FE">
      <w:r>
        <w:rPr>
          <w:noProof/>
        </w:rPr>
        <w:lastRenderedPageBreak/>
        <w:drawing>
          <wp:inline distT="0" distB="0" distL="0" distR="0" wp14:anchorId="303E879E" wp14:editId="2353CBE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4FE" w:rsidRDefault="00B904FE">
      <w:r>
        <w:rPr>
          <w:noProof/>
        </w:rPr>
        <w:drawing>
          <wp:inline distT="0" distB="0" distL="0" distR="0" wp14:anchorId="70880461" wp14:editId="4984A8A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04FE" w:rsidSect="00201C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1223"/>
    <w:rsid w:val="00201C79"/>
    <w:rsid w:val="006A0E76"/>
    <w:rsid w:val="007A1223"/>
    <w:rsid w:val="00972155"/>
    <w:rsid w:val="00B904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2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22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12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122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FE7A6379</Template>
  <TotalTime>33</TotalTime>
  <Pages>21</Pages>
  <Words>55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ntyet AT iastate.edu</dc:creator>
  <cp:lastModifiedBy>ntyet AT iastate.edu</cp:lastModifiedBy>
  <cp:revision>1</cp:revision>
  <dcterms:created xsi:type="dcterms:W3CDTF">2014-10-03T19:03:00Z</dcterms:created>
  <dcterms:modified xsi:type="dcterms:W3CDTF">2014-10-03T19:36:00Z</dcterms:modified>
</cp:coreProperties>
</file>